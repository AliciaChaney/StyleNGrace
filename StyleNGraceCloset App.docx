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1A132" w14:textId="77777777" w:rsidR="002C79E6" w:rsidRDefault="002C79E6" w:rsidP="002C79E6"/>
    <w:p w14:paraId="4CB1D933" w14:textId="77777777" w:rsidR="002C79E6" w:rsidRDefault="002C79E6" w:rsidP="002C79E6"/>
    <w:p w14:paraId="5DE651CB" w14:textId="77777777" w:rsidR="002C79E6" w:rsidRDefault="002C79E6" w:rsidP="002C79E6"/>
    <w:p w14:paraId="67DCB189" w14:textId="77777777" w:rsidR="002C79E6" w:rsidRDefault="002C79E6" w:rsidP="002C79E6"/>
    <w:p w14:paraId="1893B7FA" w14:textId="77777777" w:rsidR="002C79E6" w:rsidRDefault="002C79E6" w:rsidP="002C79E6"/>
    <w:p w14:paraId="547785B1" w14:textId="06474F6B" w:rsidR="201D26C8" w:rsidRDefault="0009044B" w:rsidP="005A635B">
      <w:pPr>
        <w:pStyle w:val="Title"/>
      </w:pPr>
      <w:proofErr w:type="spellStart"/>
      <w:r>
        <w:t>StyleNGraceCloset</w:t>
      </w:r>
      <w:proofErr w:type="spellEnd"/>
      <w:r>
        <w:t xml:space="preserve"> App</w:t>
      </w:r>
    </w:p>
    <w:p w14:paraId="0850AE25" w14:textId="313C0CD1" w:rsidR="00A417C1" w:rsidRDefault="005A635B" w:rsidP="002C79E6">
      <w:pPr>
        <w:pStyle w:val="Subtitle"/>
      </w:pPr>
      <w:r>
        <w:t>Alicia Chaney</w:t>
      </w:r>
    </w:p>
    <w:p w14:paraId="1A3588ED" w14:textId="71E12CE3" w:rsidR="002C79E6" w:rsidRDefault="005A635B" w:rsidP="002C79E6">
      <w:pPr>
        <w:pStyle w:val="Subtitle"/>
      </w:pPr>
      <w:r>
        <w:t>Saint Leo University</w:t>
      </w:r>
    </w:p>
    <w:p w14:paraId="12D2AA84" w14:textId="313A07A9" w:rsidR="002C79E6" w:rsidRDefault="005A635B" w:rsidP="002C79E6">
      <w:pPr>
        <w:pStyle w:val="Subtitle"/>
      </w:pPr>
      <w:r>
        <w:t>COM 437:</w:t>
      </w:r>
      <w:r w:rsidR="002C79E6">
        <w:t xml:space="preserve"> </w:t>
      </w:r>
      <w:r>
        <w:t>Mobile Application Development</w:t>
      </w:r>
    </w:p>
    <w:p w14:paraId="36E44932" w14:textId="73FFAA43" w:rsidR="002C79E6" w:rsidRDefault="005A635B" w:rsidP="002C79E6">
      <w:pPr>
        <w:pStyle w:val="Subtitle"/>
      </w:pPr>
      <w:r>
        <w:t>Professor Derrick Worsley</w:t>
      </w:r>
    </w:p>
    <w:p w14:paraId="6ED8C253" w14:textId="413B86BF" w:rsidR="201D26C8" w:rsidRDefault="005A635B" w:rsidP="002C79E6">
      <w:pPr>
        <w:pStyle w:val="Subtitle"/>
      </w:pPr>
      <w:r>
        <w:t>November 13, 2023</w:t>
      </w:r>
    </w:p>
    <w:p w14:paraId="0CA3EF14" w14:textId="77777777" w:rsidR="201D26C8" w:rsidRDefault="201D26C8" w:rsidP="014CA2B6">
      <w:pPr>
        <w:pStyle w:val="Title2"/>
        <w:rPr>
          <w:rFonts w:ascii="Calibri" w:eastAsia="Calibri" w:hAnsi="Calibri" w:cs="Calibri"/>
          <w:szCs w:val="22"/>
        </w:rPr>
      </w:pPr>
    </w:p>
    <w:p w14:paraId="08178EBD" w14:textId="77777777" w:rsidR="201D26C8" w:rsidRDefault="201D26C8" w:rsidP="014CA2B6">
      <w:pPr>
        <w:pStyle w:val="Title2"/>
        <w:rPr>
          <w:rFonts w:ascii="Calibri" w:eastAsia="Calibri" w:hAnsi="Calibri" w:cs="Calibri"/>
          <w:szCs w:val="22"/>
        </w:rPr>
      </w:pPr>
    </w:p>
    <w:p w14:paraId="0ACB8C2E" w14:textId="77777777" w:rsidR="201D26C8" w:rsidRDefault="201D26C8" w:rsidP="014CA2B6">
      <w:pPr>
        <w:pStyle w:val="Title2"/>
        <w:rPr>
          <w:rFonts w:ascii="Calibri" w:eastAsia="Calibri" w:hAnsi="Calibri" w:cs="Calibri"/>
          <w:szCs w:val="22"/>
        </w:rPr>
      </w:pPr>
    </w:p>
    <w:p w14:paraId="3DCD77EF" w14:textId="77777777" w:rsidR="201D26C8" w:rsidRDefault="201D26C8" w:rsidP="014CA2B6">
      <w:pPr>
        <w:pStyle w:val="Title2"/>
        <w:rPr>
          <w:rFonts w:ascii="Calibri" w:eastAsia="Calibri" w:hAnsi="Calibri" w:cs="Calibri"/>
          <w:szCs w:val="22"/>
        </w:rPr>
      </w:pPr>
    </w:p>
    <w:p w14:paraId="0E7EE0A5" w14:textId="77777777" w:rsidR="201D26C8" w:rsidRDefault="201D26C8" w:rsidP="014CA2B6">
      <w:pPr>
        <w:pStyle w:val="Title2"/>
        <w:rPr>
          <w:rFonts w:ascii="Calibri" w:eastAsia="Calibri" w:hAnsi="Calibri" w:cs="Calibri"/>
          <w:szCs w:val="22"/>
        </w:rPr>
      </w:pPr>
    </w:p>
    <w:p w14:paraId="347CE518" w14:textId="77777777" w:rsidR="201D26C8" w:rsidRDefault="201D26C8" w:rsidP="014CA2B6">
      <w:pPr>
        <w:pStyle w:val="Title2"/>
        <w:rPr>
          <w:rFonts w:ascii="Calibri" w:eastAsia="Calibri" w:hAnsi="Calibri" w:cs="Calibri"/>
          <w:szCs w:val="22"/>
        </w:rPr>
      </w:pPr>
    </w:p>
    <w:p w14:paraId="366DAAAD" w14:textId="77777777" w:rsidR="201D26C8" w:rsidRDefault="201D26C8" w:rsidP="014CA2B6">
      <w:pPr>
        <w:pStyle w:val="Title2"/>
        <w:rPr>
          <w:rFonts w:ascii="Calibri" w:eastAsia="Calibri" w:hAnsi="Calibri" w:cs="Calibri"/>
          <w:szCs w:val="22"/>
        </w:rPr>
      </w:pPr>
    </w:p>
    <w:p w14:paraId="28398A56" w14:textId="77777777" w:rsidR="000D4642" w:rsidRDefault="000D4642">
      <w:pPr>
        <w:rPr>
          <w:rFonts w:ascii="Calibri" w:eastAsia="Calibri" w:hAnsi="Calibri" w:cs="Calibri"/>
          <w:szCs w:val="22"/>
        </w:rPr>
      </w:pPr>
      <w:r>
        <w:rPr>
          <w:rFonts w:ascii="Calibri" w:eastAsia="Calibri" w:hAnsi="Calibri" w:cs="Calibri"/>
          <w:szCs w:val="22"/>
        </w:rPr>
        <w:br w:type="page"/>
      </w:r>
    </w:p>
    <w:p w14:paraId="4FE51129" w14:textId="23AD256E" w:rsidR="6A36C4BF" w:rsidRDefault="6A36C4BF" w:rsidP="00664C1A">
      <w:pPr>
        <w:pStyle w:val="Quote"/>
      </w:pPr>
    </w:p>
    <w:p w14:paraId="2269583A" w14:textId="77777777" w:rsidR="005A635B" w:rsidRDefault="005A635B" w:rsidP="005A635B">
      <w:r>
        <w:t>INDEX</w:t>
      </w:r>
    </w:p>
    <w:p w14:paraId="3F6E9C3A" w14:textId="77777777" w:rsidR="0009044B" w:rsidRDefault="0009044B" w:rsidP="005A635B"/>
    <w:p w14:paraId="7C308098" w14:textId="77777777" w:rsidR="0009044B" w:rsidRDefault="0009044B" w:rsidP="005A635B"/>
    <w:p w14:paraId="3E6A66D0" w14:textId="77777777" w:rsidR="005A635B" w:rsidRDefault="005A635B" w:rsidP="005A635B">
      <w:r>
        <w:t>I. PROJECT DESCRIPTION</w:t>
      </w:r>
    </w:p>
    <w:p w14:paraId="12F706D1" w14:textId="77777777" w:rsidR="005A635B" w:rsidRDefault="005A635B" w:rsidP="005A635B">
      <w:r>
        <w:t>II. PROBLEM ADRESSED</w:t>
      </w:r>
    </w:p>
    <w:p w14:paraId="29CD3DD1" w14:textId="77777777" w:rsidR="005A635B" w:rsidRDefault="005A635B" w:rsidP="005A635B">
      <w:r>
        <w:t>III. PLATFORM</w:t>
      </w:r>
    </w:p>
    <w:p w14:paraId="41C9561D" w14:textId="6B31E5F2" w:rsidR="005A635B" w:rsidRDefault="005A635B" w:rsidP="005A635B">
      <w:r>
        <w:t>IV. FRONT/</w:t>
      </w:r>
      <w:r>
        <w:t>BACK-END</w:t>
      </w:r>
      <w:r>
        <w:t xml:space="preserve"> SUPPORT</w:t>
      </w:r>
    </w:p>
    <w:p w14:paraId="63F9728C" w14:textId="77777777" w:rsidR="005A635B" w:rsidRDefault="005A635B" w:rsidP="005A635B">
      <w:r>
        <w:t>V. FUNCTIONALITY</w:t>
      </w:r>
    </w:p>
    <w:p w14:paraId="153FAC07" w14:textId="73AC40CB" w:rsidR="00A417C1" w:rsidRDefault="005A635B" w:rsidP="005A635B">
      <w:r>
        <w:t>VI. DESIGN</w:t>
      </w:r>
      <w:r w:rsidR="212F006F" w:rsidRPr="00B863FB">
        <w:t xml:space="preserve"> </w:t>
      </w:r>
    </w:p>
    <w:p w14:paraId="251C4ACA" w14:textId="77777777" w:rsidR="005A635B" w:rsidRDefault="005A635B" w:rsidP="005A635B"/>
    <w:p w14:paraId="1BD5BD85" w14:textId="77777777" w:rsidR="005A635B" w:rsidRDefault="005A635B" w:rsidP="005A635B"/>
    <w:p w14:paraId="7AB8C339" w14:textId="77777777" w:rsidR="005A635B" w:rsidRDefault="005A635B" w:rsidP="005A635B"/>
    <w:p w14:paraId="620E95D7" w14:textId="77777777" w:rsidR="005A635B" w:rsidRDefault="005A635B" w:rsidP="005A635B"/>
    <w:p w14:paraId="1C27AA6F" w14:textId="77777777" w:rsidR="005A635B" w:rsidRDefault="005A635B" w:rsidP="005A635B"/>
    <w:p w14:paraId="0DE90DAB" w14:textId="77777777" w:rsidR="005A635B" w:rsidRDefault="005A635B" w:rsidP="005A635B"/>
    <w:p w14:paraId="55694197" w14:textId="77777777" w:rsidR="005A635B" w:rsidRDefault="005A635B" w:rsidP="005A635B"/>
    <w:p w14:paraId="003AA8A8" w14:textId="77777777" w:rsidR="005A635B" w:rsidRDefault="005A635B" w:rsidP="005A635B"/>
    <w:p w14:paraId="6BF92C3C" w14:textId="77777777" w:rsidR="005A635B" w:rsidRDefault="005A635B" w:rsidP="005A635B"/>
    <w:p w14:paraId="41123AE5" w14:textId="77777777" w:rsidR="005A635B" w:rsidRDefault="005A635B" w:rsidP="005A635B"/>
    <w:p w14:paraId="4CE25705" w14:textId="77777777" w:rsidR="005A635B" w:rsidRDefault="005A635B" w:rsidP="005A635B"/>
    <w:p w14:paraId="53C6ADD3" w14:textId="77777777" w:rsidR="005A635B" w:rsidRDefault="005A635B" w:rsidP="005A635B"/>
    <w:p w14:paraId="1D1B9172" w14:textId="77777777" w:rsidR="005A635B" w:rsidRDefault="005A635B" w:rsidP="005A635B"/>
    <w:p w14:paraId="476A9A95" w14:textId="77777777" w:rsidR="005A635B" w:rsidRDefault="005A635B" w:rsidP="005A635B"/>
    <w:p w14:paraId="5BF53FCC" w14:textId="77777777" w:rsidR="005A635B" w:rsidRDefault="005A635B" w:rsidP="005A635B"/>
    <w:p w14:paraId="34CA19D3" w14:textId="77777777" w:rsidR="005A635B" w:rsidRDefault="005A635B" w:rsidP="005A635B"/>
    <w:p w14:paraId="4AD4FFDB" w14:textId="77777777" w:rsidR="005A635B" w:rsidRDefault="005A635B" w:rsidP="005A635B">
      <w:pPr>
        <w:jc w:val="center"/>
      </w:pPr>
      <w:r>
        <w:t>Project Outline</w:t>
      </w:r>
    </w:p>
    <w:p w14:paraId="09783897" w14:textId="77777777" w:rsidR="005A635B" w:rsidRDefault="005A635B" w:rsidP="005A635B">
      <w:pPr>
        <w:jc w:val="both"/>
      </w:pPr>
    </w:p>
    <w:p w14:paraId="2D347549" w14:textId="77777777" w:rsidR="005A635B" w:rsidRDefault="005A635B" w:rsidP="005A635B">
      <w:pPr>
        <w:jc w:val="both"/>
      </w:pPr>
    </w:p>
    <w:p w14:paraId="6868542A" w14:textId="636EBCA4" w:rsidR="005A635B" w:rsidRDefault="0009044B" w:rsidP="005A635B">
      <w:pPr>
        <w:jc w:val="both"/>
      </w:pPr>
      <w:r>
        <w:t xml:space="preserve">I. </w:t>
      </w:r>
      <w:r w:rsidR="005A635B">
        <w:t>Project Description</w:t>
      </w:r>
    </w:p>
    <w:p w14:paraId="417C9335" w14:textId="745F65D4" w:rsidR="005A635B" w:rsidRDefault="005A635B" w:rsidP="00DB3DA0">
      <w:pPr>
        <w:ind w:left="720" w:firstLine="0"/>
      </w:pPr>
      <w:r>
        <w:t xml:space="preserve">The application will be a </w:t>
      </w:r>
      <w:r w:rsidR="00DB3DA0">
        <w:t xml:space="preserve">closet organizing application that allows you to store pictures of all items in your closet and will provide a separation list for each category in your closet including your shoes and accessories. It will also allow items to be marked as NEW (if </w:t>
      </w:r>
      <w:proofErr w:type="gramStart"/>
      <w:r w:rsidR="00DB3DA0">
        <w:t>a</w:t>
      </w:r>
      <w:proofErr w:type="gramEnd"/>
      <w:r w:rsidR="00DB3DA0">
        <w:t xml:space="preserve"> item) has yet to be worn. The app will come with the option of putting together “clothing boards”. This will be where you can create your “outfit of the day” prior to going into your physical closet to save time and energy. </w:t>
      </w:r>
    </w:p>
    <w:p w14:paraId="3420BAE9" w14:textId="77777777" w:rsidR="005A635B" w:rsidRDefault="005A635B" w:rsidP="005A635B"/>
    <w:p w14:paraId="6CC4252D" w14:textId="230C4B14" w:rsidR="005A635B" w:rsidRDefault="0009044B" w:rsidP="005A635B">
      <w:r>
        <w:t xml:space="preserve">II. </w:t>
      </w:r>
      <w:r w:rsidR="005A635B">
        <w:t>Problem addressing</w:t>
      </w:r>
    </w:p>
    <w:p w14:paraId="0E124CBF" w14:textId="76B335AD" w:rsidR="005A635B" w:rsidRPr="006B5811" w:rsidRDefault="00DB3DA0" w:rsidP="006B5811">
      <w:pPr>
        <w:ind w:left="720" w:firstLine="0"/>
        <w:rPr>
          <w:rFonts w:cstheme="minorHAnsi"/>
          <w:color w:val="auto"/>
          <w:shd w:val="clear" w:color="auto" w:fill="FFFFFF"/>
        </w:rPr>
      </w:pPr>
      <w:r w:rsidRPr="006B5811">
        <w:rPr>
          <w:rFonts w:cstheme="minorHAnsi"/>
          <w:color w:val="auto"/>
        </w:rPr>
        <w:t xml:space="preserve">Current closet apps focus on your wardrobe and what’s considered too much. </w:t>
      </w:r>
      <w:r w:rsidR="006B5811" w:rsidRPr="006B5811">
        <w:rPr>
          <w:rFonts w:cstheme="minorHAnsi"/>
          <w:color w:val="auto"/>
          <w:shd w:val="clear" w:color="auto" w:fill="FFFFFF"/>
        </w:rPr>
        <w:t>You can</w:t>
      </w:r>
      <w:r w:rsidR="006B5811" w:rsidRPr="006B5811">
        <w:rPr>
          <w:rFonts w:cstheme="minorHAnsi"/>
          <w:color w:val="auto"/>
          <w:shd w:val="clear" w:color="auto" w:fill="FFFFFF"/>
        </w:rPr>
        <w:t>’t</w:t>
      </w:r>
      <w:r w:rsidR="006B5811" w:rsidRPr="006B5811">
        <w:rPr>
          <w:rFonts w:cstheme="minorHAnsi"/>
          <w:color w:val="auto"/>
          <w:shd w:val="clear" w:color="auto" w:fill="FFFFFF"/>
        </w:rPr>
        <w:t xml:space="preserve"> make more than two weeks' worth of outfits no matter what combination you choose. </w:t>
      </w:r>
      <w:r w:rsidR="006B5811" w:rsidRPr="006B5811">
        <w:rPr>
          <w:rFonts w:cstheme="minorHAnsi"/>
          <w:color w:val="auto"/>
          <w:shd w:val="clear" w:color="auto" w:fill="FFFFFF"/>
        </w:rPr>
        <w:t>You must keep</w:t>
      </w:r>
      <w:r w:rsidR="006B5811" w:rsidRPr="006B5811">
        <w:rPr>
          <w:rFonts w:cstheme="minorHAnsi"/>
          <w:color w:val="auto"/>
          <w:shd w:val="clear" w:color="auto" w:fill="FFFFFF"/>
        </w:rPr>
        <w:t xml:space="preserve"> edit</w:t>
      </w:r>
      <w:r w:rsidR="006B5811" w:rsidRPr="006B5811">
        <w:rPr>
          <w:rFonts w:cstheme="minorHAnsi"/>
          <w:color w:val="auto"/>
          <w:shd w:val="clear" w:color="auto" w:fill="FFFFFF"/>
        </w:rPr>
        <w:t>ing your</w:t>
      </w:r>
      <w:r w:rsidR="006B5811" w:rsidRPr="006B5811">
        <w:rPr>
          <w:rFonts w:cstheme="minorHAnsi"/>
          <w:color w:val="auto"/>
          <w:shd w:val="clear" w:color="auto" w:fill="FFFFFF"/>
        </w:rPr>
        <w:t xml:space="preserve"> wardrobes </w:t>
      </w:r>
      <w:r w:rsidR="006B5811" w:rsidRPr="006B5811">
        <w:rPr>
          <w:rFonts w:cstheme="minorHAnsi"/>
          <w:color w:val="auto"/>
          <w:shd w:val="clear" w:color="auto" w:fill="FFFFFF"/>
        </w:rPr>
        <w:t>to make sure have access to all items. Basically, it seems as though it has been a space issue. Knowing what you have in your</w:t>
      </w:r>
      <w:r w:rsidR="006B5811" w:rsidRPr="006B5811">
        <w:rPr>
          <w:rFonts w:cstheme="minorHAnsi"/>
          <w:color w:val="auto"/>
          <w:shd w:val="clear" w:color="auto" w:fill="FFFFFF"/>
        </w:rPr>
        <w:t xml:space="preserve"> wardrobe streamlines your life. With a capsule wardrobe, you</w:t>
      </w:r>
      <w:r w:rsidR="006B5811" w:rsidRPr="006B5811">
        <w:rPr>
          <w:rFonts w:cstheme="minorHAnsi"/>
          <w:color w:val="auto"/>
          <w:shd w:val="clear" w:color="auto" w:fill="FFFFFF"/>
        </w:rPr>
        <w:t xml:space="preserve"> will</w:t>
      </w:r>
      <w:r w:rsidR="006B5811" w:rsidRPr="006B5811">
        <w:rPr>
          <w:rFonts w:cstheme="minorHAnsi"/>
          <w:color w:val="auto"/>
          <w:shd w:val="clear" w:color="auto" w:fill="FFFFFF"/>
        </w:rPr>
        <w:t xml:space="preserve"> never feel as though you have 'nothing to wear</w:t>
      </w:r>
      <w:r w:rsidR="006B5811" w:rsidRPr="006B5811">
        <w:rPr>
          <w:rFonts w:cstheme="minorHAnsi"/>
          <w:color w:val="auto"/>
          <w:shd w:val="clear" w:color="auto" w:fill="FFFFFF"/>
        </w:rPr>
        <w:t>’.</w:t>
      </w:r>
      <w:r w:rsidR="006B5811" w:rsidRPr="006B5811">
        <w:rPr>
          <w:rFonts w:cstheme="minorHAnsi"/>
          <w:color w:val="auto"/>
          <w:shd w:val="clear" w:color="auto" w:fill="FFFFFF"/>
        </w:rPr>
        <w:t xml:space="preserve"> It's </w:t>
      </w:r>
      <w:r w:rsidR="006B5811" w:rsidRPr="006B5811">
        <w:rPr>
          <w:rFonts w:cstheme="minorHAnsi"/>
          <w:color w:val="auto"/>
          <w:shd w:val="clear" w:color="auto" w:fill="FFFFFF"/>
        </w:rPr>
        <w:t>re</w:t>
      </w:r>
      <w:r w:rsidR="006B5811" w:rsidRPr="006B5811">
        <w:rPr>
          <w:rFonts w:cstheme="minorHAnsi"/>
          <w:color w:val="auto"/>
          <w:shd w:val="clear" w:color="auto" w:fill="FFFFFF"/>
        </w:rPr>
        <w:t xml:space="preserve">assuring to know </w:t>
      </w:r>
      <w:r w:rsidR="006B5811" w:rsidRPr="006B5811">
        <w:rPr>
          <w:rFonts w:cstheme="minorHAnsi"/>
          <w:color w:val="auto"/>
          <w:shd w:val="clear" w:color="auto" w:fill="FFFFFF"/>
        </w:rPr>
        <w:t xml:space="preserve">what is in your closet, what you don’t need to buy (again), and what you can get rid of because you probably will never wear it. </w:t>
      </w:r>
      <w:r w:rsidR="006B5811" w:rsidRPr="006B5811">
        <w:rPr>
          <w:rFonts w:cstheme="minorHAnsi"/>
          <w:color w:val="auto"/>
        </w:rPr>
        <w:t>It's also great for the environment, as well as your wallet, to buy better and wear longer</w:t>
      </w:r>
      <w:r w:rsidR="006B5811" w:rsidRPr="006B5811">
        <w:rPr>
          <w:rFonts w:cstheme="minorHAnsi"/>
          <w:color w:val="auto"/>
          <w:shd w:val="clear" w:color="auto" w:fill="FFFFFF"/>
        </w:rPr>
        <w:t>."</w:t>
      </w:r>
    </w:p>
    <w:p w14:paraId="5B391451" w14:textId="77777777" w:rsidR="006B5811" w:rsidRPr="006B5811" w:rsidRDefault="006B5811" w:rsidP="006B5811">
      <w:pPr>
        <w:ind w:left="720" w:firstLine="0"/>
        <w:rPr>
          <w:rFonts w:cstheme="minorHAnsi"/>
        </w:rPr>
      </w:pPr>
    </w:p>
    <w:p w14:paraId="56427EA9" w14:textId="77777777" w:rsidR="0009044B" w:rsidRDefault="0009044B" w:rsidP="005A635B"/>
    <w:p w14:paraId="3019BC72" w14:textId="083207FF" w:rsidR="005A635B" w:rsidRDefault="0009044B" w:rsidP="005A635B">
      <w:r>
        <w:lastRenderedPageBreak/>
        <w:t xml:space="preserve">III. </w:t>
      </w:r>
      <w:r w:rsidR="005A635B">
        <w:t>Platform</w:t>
      </w:r>
    </w:p>
    <w:p w14:paraId="665F3E8C" w14:textId="361BFEF8" w:rsidR="005A635B" w:rsidRDefault="005A635B" w:rsidP="005A635B">
      <w:r>
        <w:t xml:space="preserve">The application will be developed using the latest version of Android (Tiramisu). The </w:t>
      </w:r>
    </w:p>
    <w:p w14:paraId="6EEF7898" w14:textId="77777777" w:rsidR="005A635B" w:rsidRDefault="005A635B" w:rsidP="005A635B">
      <w:r>
        <w:t xml:space="preserve">application will be available for both Mobile devices and tablets. The application will be </w:t>
      </w:r>
    </w:p>
    <w:p w14:paraId="73F24318" w14:textId="77777777" w:rsidR="005A635B" w:rsidRDefault="005A635B" w:rsidP="005A635B">
      <w:r>
        <w:t>developed using Android studio.</w:t>
      </w:r>
    </w:p>
    <w:p w14:paraId="5D6EEA9C" w14:textId="77777777" w:rsidR="005A635B" w:rsidRDefault="005A635B" w:rsidP="005A635B"/>
    <w:p w14:paraId="3004F4DE" w14:textId="394B0DD9" w:rsidR="005A635B" w:rsidRDefault="0009044B" w:rsidP="005A635B">
      <w:r>
        <w:t xml:space="preserve">IV. </w:t>
      </w:r>
      <w:r w:rsidR="005A635B">
        <w:t>Front/Back End Support</w:t>
      </w:r>
    </w:p>
    <w:p w14:paraId="4932B9F2" w14:textId="29C85DCE" w:rsidR="005A635B" w:rsidRDefault="005A635B" w:rsidP="005A635B">
      <w:r>
        <w:t xml:space="preserve">The application will have full front and </w:t>
      </w:r>
      <w:r>
        <w:t>back-end</w:t>
      </w:r>
      <w:r>
        <w:t xml:space="preserve"> support during the development </w:t>
      </w:r>
    </w:p>
    <w:p w14:paraId="3A1455D3" w14:textId="77777777" w:rsidR="005A635B" w:rsidRDefault="005A635B" w:rsidP="005A635B">
      <w:r>
        <w:t>process. Android studio will be utilized to test and debug before implementation begins.</w:t>
      </w:r>
    </w:p>
    <w:p w14:paraId="1119CC26" w14:textId="77777777" w:rsidR="005A635B" w:rsidRDefault="005A635B" w:rsidP="005A635B"/>
    <w:p w14:paraId="6DF9C957" w14:textId="77777777" w:rsidR="005A635B" w:rsidRDefault="005A635B" w:rsidP="005A635B"/>
    <w:p w14:paraId="535DD8A3" w14:textId="39156296" w:rsidR="0009044B" w:rsidRDefault="0009044B" w:rsidP="0009044B">
      <w:r>
        <w:t xml:space="preserve">V. </w:t>
      </w:r>
      <w:r w:rsidR="005A635B">
        <w:t>Functionality</w:t>
      </w:r>
    </w:p>
    <w:p w14:paraId="1D27F8EE" w14:textId="6FA797BF" w:rsidR="005A635B" w:rsidRDefault="005A635B" w:rsidP="0009044B">
      <w:pPr>
        <w:ind w:left="720" w:firstLine="0"/>
      </w:pPr>
      <w:r>
        <w:t>The application will allow for multiple categories to be added</w:t>
      </w:r>
      <w:r w:rsidR="00C629BD">
        <w:t xml:space="preserve"> into your personal closet space</w:t>
      </w:r>
      <w:r w:rsidR="0009044B">
        <w:t>.</w:t>
      </w:r>
      <w:r w:rsidR="00C629BD">
        <w:t xml:space="preserve"> It will have a category specifically for clothing, shoes, and accessories. The category will have a space for you to upload a photo of the item (if you would like), the details of the item (color, size, name, if applicable), and any other details that will help you to visualize exactly what you have in your closet. </w:t>
      </w:r>
      <w:r>
        <w:t xml:space="preserve"> with each category having</w:t>
      </w:r>
      <w:r w:rsidR="0009044B">
        <w:t xml:space="preserve">. </w:t>
      </w:r>
    </w:p>
    <w:p w14:paraId="06E04304" w14:textId="77777777" w:rsidR="00DB3DA0" w:rsidRDefault="00DB3DA0" w:rsidP="00DB3DA0">
      <w:pPr>
        <w:ind w:left="720" w:firstLine="0"/>
      </w:pPr>
    </w:p>
    <w:p w14:paraId="5F1D5902" w14:textId="131518F6" w:rsidR="00DB3DA0" w:rsidRDefault="0009044B" w:rsidP="00DB3DA0">
      <w:pPr>
        <w:ind w:left="720" w:firstLine="0"/>
      </w:pPr>
      <w:r>
        <w:t xml:space="preserve">VI. </w:t>
      </w:r>
      <w:r w:rsidR="00DB3DA0" w:rsidRPr="00DB3DA0">
        <w:t xml:space="preserve">Design </w:t>
      </w:r>
    </w:p>
    <w:p w14:paraId="36F64B71" w14:textId="77777777" w:rsidR="00DB3DA0" w:rsidRDefault="00DB3DA0" w:rsidP="00DB3DA0">
      <w:pPr>
        <w:ind w:left="720" w:firstLine="0"/>
      </w:pPr>
      <w:r w:rsidRPr="00DB3DA0">
        <w:t xml:space="preserve">The design will be a very simple design with the following main categories and subcategories: </w:t>
      </w:r>
    </w:p>
    <w:p w14:paraId="52B58465" w14:textId="5003FF0D" w:rsidR="00DB3DA0" w:rsidRDefault="0009044B" w:rsidP="0009044B">
      <w:pPr>
        <w:pStyle w:val="ListParagraph"/>
        <w:numPr>
          <w:ilvl w:val="0"/>
          <w:numId w:val="14"/>
        </w:numPr>
      </w:pPr>
      <w:r>
        <w:t>Categories</w:t>
      </w:r>
    </w:p>
    <w:p w14:paraId="37056544" w14:textId="204905B3" w:rsidR="00DB3DA0" w:rsidRDefault="0009044B" w:rsidP="0009044B">
      <w:pPr>
        <w:pStyle w:val="ListParagraph"/>
        <w:numPr>
          <w:ilvl w:val="0"/>
          <w:numId w:val="14"/>
        </w:numPr>
      </w:pPr>
      <w:r>
        <w:t>Details of your item(s)</w:t>
      </w:r>
    </w:p>
    <w:p w14:paraId="680032B5" w14:textId="77777777" w:rsidR="00DB3DA0" w:rsidRDefault="00DB3DA0" w:rsidP="00DB3DA0">
      <w:pPr>
        <w:ind w:left="720" w:firstLine="0"/>
      </w:pPr>
    </w:p>
    <w:p w14:paraId="0822712C" w14:textId="77777777" w:rsidR="00DB3DA0" w:rsidRDefault="00DB3DA0" w:rsidP="00DB3DA0">
      <w:pPr>
        <w:ind w:left="720" w:firstLine="0"/>
      </w:pPr>
    </w:p>
    <w:p w14:paraId="568D7D32" w14:textId="77777777" w:rsidR="0009044B" w:rsidRDefault="0009044B" w:rsidP="00DB3DA0">
      <w:pPr>
        <w:ind w:left="720" w:firstLine="0"/>
      </w:pPr>
    </w:p>
    <w:p w14:paraId="6D169FE8" w14:textId="2C6C6C8F" w:rsidR="00DB3DA0" w:rsidRDefault="0009044B" w:rsidP="00DB3DA0">
      <w:pPr>
        <w:ind w:left="720" w:firstLine="0"/>
      </w:pPr>
      <w:r w:rsidRPr="00DB3DA0">
        <w:lastRenderedPageBreak/>
        <w:t>GitHub</w:t>
      </w:r>
      <w:r w:rsidR="00DB3DA0" w:rsidRPr="00DB3DA0">
        <w:t xml:space="preserve"> links: </w:t>
      </w:r>
    </w:p>
    <w:p w14:paraId="5F400D00" w14:textId="77777777" w:rsidR="00DB3DA0" w:rsidRDefault="00DB3DA0" w:rsidP="00DB3DA0">
      <w:pPr>
        <w:ind w:left="720" w:firstLine="0"/>
      </w:pPr>
      <w:r w:rsidRPr="00DB3DA0">
        <w:t xml:space="preserve">OUTLINE: </w:t>
      </w:r>
    </w:p>
    <w:p w14:paraId="5E969658" w14:textId="373F9C95" w:rsidR="005A635B" w:rsidRDefault="00DB3DA0" w:rsidP="00DB3DA0">
      <w:pPr>
        <w:ind w:left="720" w:firstLine="0"/>
      </w:pPr>
      <w:r w:rsidRPr="00DB3DA0">
        <w:t xml:space="preserve">README: </w:t>
      </w:r>
    </w:p>
    <w:sectPr w:rsidR="005A635B">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BBD31" w14:textId="77777777" w:rsidR="005A635B" w:rsidRDefault="005A635B">
      <w:pPr>
        <w:spacing w:line="240" w:lineRule="auto"/>
      </w:pPr>
      <w:r>
        <w:separator/>
      </w:r>
    </w:p>
    <w:p w14:paraId="3A75FD55" w14:textId="77777777" w:rsidR="005A635B" w:rsidRDefault="005A635B"/>
  </w:endnote>
  <w:endnote w:type="continuationSeparator" w:id="0">
    <w:p w14:paraId="06359B3C" w14:textId="77777777" w:rsidR="005A635B" w:rsidRDefault="005A635B">
      <w:pPr>
        <w:spacing w:line="240" w:lineRule="auto"/>
      </w:pPr>
      <w:r>
        <w:continuationSeparator/>
      </w:r>
    </w:p>
    <w:p w14:paraId="5190F7F4" w14:textId="77777777" w:rsidR="005A635B" w:rsidRDefault="005A63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39E04"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A6A8"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37734"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54001" w14:textId="77777777" w:rsidR="005A635B" w:rsidRDefault="005A635B">
      <w:pPr>
        <w:spacing w:line="240" w:lineRule="auto"/>
      </w:pPr>
      <w:r>
        <w:separator/>
      </w:r>
    </w:p>
    <w:p w14:paraId="45E55615" w14:textId="77777777" w:rsidR="005A635B" w:rsidRDefault="005A635B"/>
  </w:footnote>
  <w:footnote w:type="continuationSeparator" w:id="0">
    <w:p w14:paraId="2A5A01A6" w14:textId="77777777" w:rsidR="005A635B" w:rsidRDefault="005A635B">
      <w:pPr>
        <w:spacing w:line="240" w:lineRule="auto"/>
      </w:pPr>
      <w:r>
        <w:continuationSeparator/>
      </w:r>
    </w:p>
    <w:p w14:paraId="59FE01B7" w14:textId="77777777" w:rsidR="005A635B" w:rsidRDefault="005A63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387F9"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4FE3"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1A597"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C840447"/>
    <w:multiLevelType w:val="hybridMultilevel"/>
    <w:tmpl w:val="B4C6B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0908E9"/>
    <w:multiLevelType w:val="hybridMultilevel"/>
    <w:tmpl w:val="0A909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2259CE"/>
    <w:multiLevelType w:val="hybridMultilevel"/>
    <w:tmpl w:val="92D81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381442281">
    <w:abstractNumId w:val="10"/>
  </w:num>
  <w:num w:numId="13" w16cid:durableId="1411728554">
    <w:abstractNumId w:val="11"/>
  </w:num>
  <w:num w:numId="14" w16cid:durableId="18786178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5B"/>
    <w:rsid w:val="00023AFE"/>
    <w:rsid w:val="0009044B"/>
    <w:rsid w:val="000A3D9B"/>
    <w:rsid w:val="000D4642"/>
    <w:rsid w:val="000D539D"/>
    <w:rsid w:val="00116273"/>
    <w:rsid w:val="002C79E6"/>
    <w:rsid w:val="002F3AE9"/>
    <w:rsid w:val="003804CC"/>
    <w:rsid w:val="005A635B"/>
    <w:rsid w:val="005C199E"/>
    <w:rsid w:val="00664C1A"/>
    <w:rsid w:val="006B5811"/>
    <w:rsid w:val="0087407D"/>
    <w:rsid w:val="00A417C1"/>
    <w:rsid w:val="00B863FB"/>
    <w:rsid w:val="00B86440"/>
    <w:rsid w:val="00BB2D6F"/>
    <w:rsid w:val="00C00F8F"/>
    <w:rsid w:val="00C03068"/>
    <w:rsid w:val="00C629BD"/>
    <w:rsid w:val="00D620FD"/>
    <w:rsid w:val="00D91044"/>
    <w:rsid w:val="00DB3DA0"/>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027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de\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2023-11-13T19:30:00Z</dcterms:created>
  <dcterms:modified xsi:type="dcterms:W3CDTF">2023-11-13T20:21:00Z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